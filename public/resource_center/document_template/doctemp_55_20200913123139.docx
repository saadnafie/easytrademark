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5B3CA" w14:textId="77777777" w:rsidR="00051837" w:rsidRPr="00F835A9" w:rsidRDefault="00F835A9" w:rsidP="00F835A9">
      <w:pPr>
        <w:bidi/>
        <w:rPr>
          <w:b/>
          <w:bCs/>
          <w:sz w:val="24"/>
          <w:szCs w:val="24"/>
          <w:rtl/>
          <w:lang w:bidi="ar-LB"/>
        </w:rPr>
      </w:pPr>
      <w:r w:rsidRPr="00F835A9">
        <w:rPr>
          <w:b/>
          <w:bCs/>
          <w:sz w:val="24"/>
          <w:szCs w:val="24"/>
          <w:rtl/>
          <w:lang w:bidi="ar-LB"/>
        </w:rPr>
        <w:t>لجانب وزارة الاقتصاد والتجارة</w:t>
      </w:r>
    </w:p>
    <w:p w14:paraId="270F3223" w14:textId="77777777" w:rsidR="00F835A9" w:rsidRPr="00F835A9" w:rsidRDefault="00F835A9" w:rsidP="00F835A9">
      <w:pPr>
        <w:bidi/>
        <w:rPr>
          <w:b/>
          <w:bCs/>
          <w:sz w:val="24"/>
          <w:szCs w:val="24"/>
          <w:rtl/>
          <w:lang w:bidi="ar-LB"/>
        </w:rPr>
      </w:pPr>
      <w:r w:rsidRPr="00F835A9">
        <w:rPr>
          <w:b/>
          <w:bCs/>
          <w:sz w:val="24"/>
          <w:szCs w:val="24"/>
          <w:rtl/>
          <w:lang w:bidi="ar-LB"/>
        </w:rPr>
        <w:t>المديرية العامة للاقتصاد والتجارة</w:t>
      </w:r>
    </w:p>
    <w:p w14:paraId="0D0335D2" w14:textId="77777777" w:rsidR="00F835A9" w:rsidRDefault="00F835A9" w:rsidP="00F835A9">
      <w:pPr>
        <w:bidi/>
        <w:rPr>
          <w:b/>
          <w:bCs/>
          <w:sz w:val="24"/>
          <w:szCs w:val="24"/>
          <w:rtl/>
          <w:lang w:bidi="ar-LB"/>
        </w:rPr>
      </w:pPr>
      <w:r w:rsidRPr="00F835A9">
        <w:rPr>
          <w:b/>
          <w:bCs/>
          <w:sz w:val="24"/>
          <w:szCs w:val="24"/>
          <w:rtl/>
          <w:lang w:bidi="ar-LB"/>
        </w:rPr>
        <w:t>مصلحة حماية الملكية الفكرية</w:t>
      </w:r>
    </w:p>
    <w:p w14:paraId="4F34693E" w14:textId="77777777" w:rsidR="00F835A9" w:rsidRDefault="00F835A9" w:rsidP="00F835A9">
      <w:pPr>
        <w:bidi/>
        <w:rPr>
          <w:b/>
          <w:bCs/>
          <w:sz w:val="24"/>
          <w:szCs w:val="24"/>
          <w:rtl/>
          <w:lang w:bidi="ar-LB"/>
        </w:rPr>
      </w:pPr>
    </w:p>
    <w:p w14:paraId="28B652F4" w14:textId="77777777" w:rsidR="00F835A9" w:rsidRDefault="00F835A9" w:rsidP="00F835A9">
      <w:pPr>
        <w:bidi/>
        <w:jc w:val="center"/>
        <w:rPr>
          <w:b/>
          <w:bCs/>
          <w:sz w:val="24"/>
          <w:szCs w:val="24"/>
          <w:u w:val="single"/>
          <w:rtl/>
          <w:lang w:bidi="ar-LB"/>
        </w:rPr>
      </w:pPr>
      <w:r>
        <w:rPr>
          <w:rFonts w:hint="cs"/>
          <w:b/>
          <w:bCs/>
          <w:sz w:val="24"/>
          <w:szCs w:val="24"/>
          <w:u w:val="single"/>
          <w:rtl/>
          <w:lang w:bidi="ar-LB"/>
        </w:rPr>
        <w:t>طلب تسجيل تغيير اسم مالكة العلامة التجارية</w:t>
      </w:r>
    </w:p>
    <w:p w14:paraId="759935E6" w14:textId="77777777" w:rsidR="00F835A9" w:rsidRDefault="00F835A9" w:rsidP="00F835A9">
      <w:pPr>
        <w:bidi/>
        <w:jc w:val="center"/>
        <w:rPr>
          <w:b/>
          <w:bCs/>
          <w:sz w:val="24"/>
          <w:szCs w:val="24"/>
          <w:u w:val="single"/>
          <w:rtl/>
          <w:lang w:bidi="ar-LB"/>
        </w:rPr>
      </w:pPr>
    </w:p>
    <w:p w14:paraId="11B5C1E7" w14:textId="2EA98B19" w:rsidR="00F835A9" w:rsidRDefault="00F835A9" w:rsidP="00F835A9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 xml:space="preserve">المستدعي: شركة </w:t>
      </w:r>
    </w:p>
    <w:p w14:paraId="04DC6C73" w14:textId="3949FB13" w:rsidR="00F835A9" w:rsidRDefault="00F835A9" w:rsidP="00F835A9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ab/>
        <w:t xml:space="preserve"> </w:t>
      </w:r>
    </w:p>
    <w:p w14:paraId="17392DBB" w14:textId="77777777" w:rsidR="00F835A9" w:rsidRDefault="00F835A9" w:rsidP="00F835A9">
      <w:pPr>
        <w:bidi/>
        <w:rPr>
          <w:sz w:val="24"/>
          <w:szCs w:val="24"/>
          <w:rtl/>
          <w:lang w:bidi="ar-LB"/>
        </w:rPr>
      </w:pPr>
    </w:p>
    <w:p w14:paraId="079C0A05" w14:textId="21D95144" w:rsidR="00F835A9" w:rsidRDefault="00F835A9" w:rsidP="00E16494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بصفته عاملا باسم ولحساب:</w:t>
      </w:r>
      <w:r w:rsidR="002E5A50">
        <w:rPr>
          <w:rFonts w:hint="cs"/>
          <w:sz w:val="24"/>
          <w:szCs w:val="24"/>
          <w:rtl/>
          <w:lang w:bidi="ar-LB"/>
        </w:rPr>
        <w:t xml:space="preserve"> </w:t>
      </w:r>
    </w:p>
    <w:p w14:paraId="0839264E" w14:textId="6631DC32" w:rsidR="00F835A9" w:rsidRDefault="00F835A9" w:rsidP="00E16494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اسمه بالاجنبية:</w:t>
      </w:r>
      <w:r w:rsidR="002E5A50">
        <w:rPr>
          <w:rFonts w:hint="cs"/>
          <w:sz w:val="24"/>
          <w:szCs w:val="24"/>
          <w:rtl/>
          <w:lang w:bidi="ar-LB"/>
        </w:rPr>
        <w:t xml:space="preserve"> </w:t>
      </w:r>
    </w:p>
    <w:p w14:paraId="137F3290" w14:textId="2C65AC56" w:rsidR="00F835A9" w:rsidRDefault="00F835A9" w:rsidP="00E16494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عنوانها بالاجنبية:</w:t>
      </w:r>
      <w:r w:rsidR="002E5A50">
        <w:rPr>
          <w:rFonts w:hint="cs"/>
          <w:sz w:val="24"/>
          <w:szCs w:val="24"/>
          <w:rtl/>
          <w:lang w:bidi="ar-LB"/>
        </w:rPr>
        <w:t xml:space="preserve"> </w:t>
      </w:r>
    </w:p>
    <w:p w14:paraId="11C388F2" w14:textId="0211914B" w:rsidR="00F835A9" w:rsidRDefault="00F835A9" w:rsidP="002E5A50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وهي شركة من الجنسية:</w:t>
      </w:r>
      <w:r>
        <w:rPr>
          <w:rFonts w:hint="cs"/>
          <w:sz w:val="24"/>
          <w:szCs w:val="24"/>
          <w:rtl/>
          <w:lang w:bidi="ar-LB"/>
        </w:rPr>
        <w:tab/>
      </w:r>
      <w:r>
        <w:rPr>
          <w:rFonts w:hint="cs"/>
          <w:sz w:val="24"/>
          <w:szCs w:val="24"/>
          <w:rtl/>
          <w:lang w:bidi="ar-LB"/>
        </w:rPr>
        <w:tab/>
      </w:r>
      <w:r>
        <w:rPr>
          <w:rFonts w:hint="cs"/>
          <w:sz w:val="24"/>
          <w:szCs w:val="24"/>
          <w:rtl/>
          <w:lang w:bidi="ar-LB"/>
        </w:rPr>
        <w:tab/>
      </w:r>
      <w:r>
        <w:rPr>
          <w:rFonts w:hint="cs"/>
          <w:sz w:val="24"/>
          <w:szCs w:val="24"/>
          <w:rtl/>
          <w:lang w:bidi="ar-LB"/>
        </w:rPr>
        <w:tab/>
      </w:r>
      <w:r>
        <w:rPr>
          <w:rFonts w:hint="cs"/>
          <w:sz w:val="24"/>
          <w:szCs w:val="24"/>
          <w:rtl/>
          <w:lang w:bidi="ar-LB"/>
        </w:rPr>
        <w:tab/>
      </w:r>
      <w:r>
        <w:rPr>
          <w:rFonts w:hint="cs"/>
          <w:sz w:val="24"/>
          <w:szCs w:val="24"/>
          <w:rtl/>
          <w:lang w:bidi="ar-LB"/>
        </w:rPr>
        <w:tab/>
      </w:r>
      <w:r>
        <w:rPr>
          <w:rFonts w:hint="cs"/>
          <w:sz w:val="24"/>
          <w:szCs w:val="24"/>
          <w:rtl/>
          <w:lang w:bidi="ar-LB"/>
        </w:rPr>
        <w:tab/>
        <w:t xml:space="preserve">تتعاطى: </w:t>
      </w:r>
    </w:p>
    <w:p w14:paraId="15695C19" w14:textId="77777777" w:rsidR="008A4805" w:rsidRDefault="00F835A9" w:rsidP="00F835A9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يطلب تدوين تغيير اسم شركة مالكة العلامة التجارية</w:t>
      </w:r>
      <w:r w:rsidR="008A4805">
        <w:rPr>
          <w:sz w:val="24"/>
          <w:szCs w:val="24"/>
          <w:lang w:bidi="ar-LB"/>
        </w:rPr>
        <w:t>:</w:t>
      </w:r>
      <w:r>
        <w:rPr>
          <w:rFonts w:hint="cs"/>
          <w:sz w:val="24"/>
          <w:szCs w:val="24"/>
          <w:rtl/>
          <w:lang w:bidi="ar-LB"/>
        </w:rPr>
        <w:t xml:space="preserve"> </w:t>
      </w:r>
    </w:p>
    <w:p w14:paraId="52106FA1" w14:textId="054AD764" w:rsidR="00F835A9" w:rsidRPr="00AB4465" w:rsidRDefault="00F835A9" w:rsidP="00994C34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ar-LB"/>
        </w:rPr>
      </w:pPr>
    </w:p>
    <w:p w14:paraId="5B97671A" w14:textId="0944A594" w:rsidR="00F835A9" w:rsidRDefault="00F835A9" w:rsidP="007B5A6F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من:</w:t>
      </w:r>
    </w:p>
    <w:p w14:paraId="5A5B34B3" w14:textId="2990C61B" w:rsidR="00F835A9" w:rsidRDefault="00F835A9" w:rsidP="007B5A6F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الى:</w:t>
      </w:r>
      <w:r w:rsidR="002E5A50">
        <w:rPr>
          <w:rFonts w:hint="cs"/>
          <w:sz w:val="24"/>
          <w:szCs w:val="24"/>
          <w:rtl/>
          <w:lang w:bidi="ar-LB"/>
        </w:rPr>
        <w:t xml:space="preserve"> </w:t>
      </w:r>
    </w:p>
    <w:p w14:paraId="78019236" w14:textId="77777777" w:rsidR="00AB4465" w:rsidRDefault="00AB4465" w:rsidP="00F835A9">
      <w:pPr>
        <w:bidi/>
        <w:rPr>
          <w:sz w:val="24"/>
          <w:szCs w:val="24"/>
          <w:rtl/>
          <w:lang w:bidi="ar-LB"/>
        </w:rPr>
      </w:pPr>
    </w:p>
    <w:p w14:paraId="6F5323FD" w14:textId="77777777" w:rsidR="00F835A9" w:rsidRPr="00F835A9" w:rsidRDefault="00F835A9" w:rsidP="00AB4465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 xml:space="preserve">وذلك استناداً الى السجل التجاري للشركة وأني مستعد لدفع الرسوم </w:t>
      </w:r>
      <w:r w:rsidR="00AF5066">
        <w:rPr>
          <w:rFonts w:hint="cs"/>
          <w:sz w:val="24"/>
          <w:szCs w:val="24"/>
          <w:rtl/>
          <w:lang w:bidi="ar-LB"/>
        </w:rPr>
        <w:t>المتوجبة حسب الاصول.</w:t>
      </w:r>
    </w:p>
    <w:sectPr w:rsidR="00F835A9" w:rsidRPr="00F8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80A49"/>
    <w:multiLevelType w:val="hybridMultilevel"/>
    <w:tmpl w:val="37EEF044"/>
    <w:lvl w:ilvl="0" w:tplc="24820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80084"/>
    <w:multiLevelType w:val="hybridMultilevel"/>
    <w:tmpl w:val="9BC41B44"/>
    <w:lvl w:ilvl="0" w:tplc="84B20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A50"/>
    <w:rsid w:val="00051837"/>
    <w:rsid w:val="002E5A50"/>
    <w:rsid w:val="007B5A6F"/>
    <w:rsid w:val="008A4805"/>
    <w:rsid w:val="008D1385"/>
    <w:rsid w:val="00994C34"/>
    <w:rsid w:val="009C3EEB"/>
    <w:rsid w:val="00AB4465"/>
    <w:rsid w:val="00AF5066"/>
    <w:rsid w:val="00B92CAE"/>
    <w:rsid w:val="00E16494"/>
    <w:rsid w:val="00EC42C5"/>
    <w:rsid w:val="00F8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23A8"/>
  <w15:docId w15:val="{5DD08342-299F-4F38-AAA3-89FF055E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S-3\Desktop\&#1591;&#1604;&#1576;%20&#1578;&#1594;&#1610;&#1610;&#1585;%20&#1575;&#1587;&#1605;%20&#1588;&#1585;&#1603;&#15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طلب تغيير اسم شركة</Template>
  <TotalTime>14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IPS-3</dc:creator>
  <cp:lastModifiedBy>Alyafi IP Group</cp:lastModifiedBy>
  <cp:revision>10</cp:revision>
  <dcterms:created xsi:type="dcterms:W3CDTF">2017-10-27T10:48:00Z</dcterms:created>
  <dcterms:modified xsi:type="dcterms:W3CDTF">2020-08-04T01:20:00Z</dcterms:modified>
</cp:coreProperties>
</file>